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91" w:rsidRDefault="002F2B7D" w:rsidP="00A53513">
      <w:pPr>
        <w:pStyle w:val="Titre2"/>
      </w:pPr>
      <w:r w:rsidRPr="001D4905">
        <w:rPr>
          <w:noProof/>
          <w:sz w:val="20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83B463" wp14:editId="3BAC0857">
                <wp:simplePos x="0" y="0"/>
                <wp:positionH relativeFrom="margin">
                  <wp:posOffset>13335</wp:posOffset>
                </wp:positionH>
                <wp:positionV relativeFrom="paragraph">
                  <wp:posOffset>149225</wp:posOffset>
                </wp:positionV>
                <wp:extent cx="6361430" cy="405130"/>
                <wp:effectExtent l="0" t="0" r="20320" b="1397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43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9CF" w:rsidRPr="00DA2B02" w:rsidRDefault="00F829CF" w:rsidP="0003195B">
                            <w:pPr>
                              <w:pStyle w:val="Titre1"/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3B4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.05pt;margin-top:11.75pt;width:500.9pt;height:3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">
                <v:textbox>
                  <w:txbxContent>
                    <w:p w:rsidR="00F829CF" w:rsidRPr="00DA2B02" w:rsidRDefault="00F829CF" w:rsidP="0003195B">
                      <w:pPr>
                        <w:pStyle w:val="Titre1"/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69300A7" wp14:editId="308D0273">
            <wp:simplePos x="0" y="0"/>
            <wp:positionH relativeFrom="margin">
              <wp:posOffset>2557145</wp:posOffset>
            </wp:positionH>
            <wp:positionV relativeFrom="margin">
              <wp:posOffset>200025</wp:posOffset>
            </wp:positionV>
            <wp:extent cx="1266825" cy="357505"/>
            <wp:effectExtent l="0" t="0" r="9525" b="4445"/>
            <wp:wrapSquare wrapText="bothSides"/>
            <wp:docPr id="2" name="Image 2" descr="C:\Users\Nicolas.HENR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.HENRY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64D">
        <w:t>Le projet</w:t>
      </w:r>
    </w:p>
    <w:p w:rsidR="00B72A47" w:rsidRDefault="000B264D" w:rsidP="005910FE">
      <w:r>
        <w:t>Le but de ce projet est de créer une application pour la gestion des stars au paléo festival. Cette application permet de créer des « </w:t>
      </w:r>
      <w:proofErr w:type="spellStart"/>
      <w:r>
        <w:t>runs</w:t>
      </w:r>
      <w:proofErr w:type="spellEnd"/>
      <w:r>
        <w:t> » pour le déplacement des VIP et toute la gestion de présence des chauffeurs</w:t>
      </w:r>
      <w:r w:rsidR="009D631C">
        <w:t xml:space="preserve"> ainsi que leurs créer des identifiants</w:t>
      </w:r>
      <w:r>
        <w:t>.</w:t>
      </w:r>
      <w:r w:rsidR="002F2B7D">
        <w:t xml:space="preserve"> </w:t>
      </w:r>
      <w:r w:rsidR="000A7444">
        <w:t xml:space="preserve">Chaque </w:t>
      </w:r>
      <w:proofErr w:type="spellStart"/>
      <w:r w:rsidR="000A7444">
        <w:t>runner</w:t>
      </w:r>
      <w:proofErr w:type="spellEnd"/>
      <w:r w:rsidR="000A7444">
        <w:t xml:space="preserve"> se connecte avec une application mobile pour démarrer/arrêter un </w:t>
      </w:r>
      <w:proofErr w:type="spellStart"/>
      <w:r w:rsidR="000A7444">
        <w:t>run</w:t>
      </w:r>
      <w:proofErr w:type="spellEnd"/>
      <w:r w:rsidR="000A7444">
        <w:t>.</w:t>
      </w:r>
    </w:p>
    <w:p w:rsidR="00B72A47" w:rsidRPr="007D4286" w:rsidRDefault="00B72A47" w:rsidP="005910FE">
      <w:pPr>
        <w:rPr>
          <w:noProof/>
          <w:lang w:val="fr-CH" w:eastAsia="fr-CH"/>
        </w:rPr>
      </w:pPr>
    </w:p>
    <w:p w:rsidR="00A53513" w:rsidRDefault="00514892" w:rsidP="005910FE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49D091F8" wp14:editId="617CAFE2">
            <wp:extent cx="6339509" cy="1990090"/>
            <wp:effectExtent l="0" t="0" r="4445" b="0"/>
            <wp:docPr id="3" name="Image 3" descr="C:\Users\Nicolas.HENRY\Pictures\r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las.HENRY\Pictures\ru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4" b="25482"/>
                    <a:stretch/>
                  </pic:blipFill>
                  <pic:spPr bwMode="auto">
                    <a:xfrm>
                      <a:off x="0" y="0"/>
                      <a:ext cx="6366331" cy="19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A47" w:rsidRPr="007D4286" w:rsidRDefault="00B72A47" w:rsidP="005910FE">
      <w:pPr>
        <w:rPr>
          <w:lang w:val="fr-CH"/>
        </w:rPr>
      </w:pPr>
    </w:p>
    <w:p w:rsidR="00A53513" w:rsidRPr="005910FE" w:rsidRDefault="00A53513" w:rsidP="005910FE">
      <w:pPr>
        <w:rPr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9504" behindDoc="0" locked="0" layoutInCell="1" allowOverlap="1" wp14:anchorId="51E8F8FA" wp14:editId="71A47A91">
            <wp:simplePos x="0" y="0"/>
            <wp:positionH relativeFrom="margin">
              <wp:posOffset>3509645</wp:posOffset>
            </wp:positionH>
            <wp:positionV relativeFrom="margin">
              <wp:posOffset>4333875</wp:posOffset>
            </wp:positionV>
            <wp:extent cx="2962275" cy="1540510"/>
            <wp:effectExtent l="0" t="0" r="9525" b="2540"/>
            <wp:wrapSquare wrapText="bothSides"/>
            <wp:docPr id="11" name="Image 11" descr="C:\Users\Nicolas.HENRY\Pictures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colas.HENRY\Pictures\us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CH" w:eastAsia="fr-CH"/>
        </w:rPr>
        <w:drawing>
          <wp:inline distT="0" distB="0" distL="0" distR="0" wp14:anchorId="0E635DD0" wp14:editId="15129D2D">
            <wp:extent cx="3352800" cy="2048766"/>
            <wp:effectExtent l="0" t="0" r="0" b="8890"/>
            <wp:docPr id="4" name="Image 4" descr="C:\Users\Nicolas.HENRY\Pictures\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las.HENRY\Pictures\ru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48" cy="205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4D" w:rsidRDefault="00A53513" w:rsidP="000B264D">
      <w:pPr>
        <w:pStyle w:val="Titre2"/>
      </w:pPr>
      <w:r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1B05856" wp14:editId="7539AEB6">
                <wp:simplePos x="0" y="0"/>
                <wp:positionH relativeFrom="column">
                  <wp:posOffset>3604260</wp:posOffset>
                </wp:positionH>
                <wp:positionV relativeFrom="paragraph">
                  <wp:posOffset>226695</wp:posOffset>
                </wp:positionV>
                <wp:extent cx="1822450" cy="1304290"/>
                <wp:effectExtent l="0" t="0" r="6350" b="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1304290"/>
                          <a:chOff x="0" y="0"/>
                          <a:chExt cx="1822450" cy="1304290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C:\Users\Nicolas.HENRY\Desktop\logos\github-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0125" y="38100"/>
                            <a:ext cx="551815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6" descr="C:\Users\Nicolas.HENRY\Desktop\logos\trello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37" t="37853" r="23582" b="41268"/>
                          <a:stretch/>
                        </pic:blipFill>
                        <pic:spPr bwMode="auto">
                          <a:xfrm>
                            <a:off x="733425" y="885825"/>
                            <a:ext cx="108902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mage 8" descr="C:\Users\Nicolas.HENRY\Desktop\logos\laravel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72" t="15580" r="25983" b="12060"/>
                          <a:stretch/>
                        </pic:blipFill>
                        <pic:spPr bwMode="auto">
                          <a:xfrm>
                            <a:off x="0" y="0"/>
                            <a:ext cx="64770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 9" descr="C:\Users\Nicolas.HENRY\Desktop\logos\1200px-Visual_Studio_Code_1.18_icon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790575"/>
                            <a:ext cx="515620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818BB" id="Groupe 10" o:spid="_x0000_s1026" style="position:absolute;margin-left:283.8pt;margin-top:17.85pt;width:143.5pt;height:102.7pt;z-index:251668480" coordsize="18224,13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10001;top:381;width:5518;height:5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">
                  <v:imagedata r:id="rId16" o:title="github-logo"/>
                  <v:path arrowok="t"/>
                </v:shape>
                <v:shape id="Image 6" o:spid="_x0000_s1028" type="#_x0000_t75" style="position:absolute;left:7334;top:8858;width:1089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">
                  <v:imagedata r:id="rId17" o:title="trello" croptop="24807f" cropbottom="27045f" cropleft="15163f" cropright="15455f"/>
                  <v:path arrowok="t"/>
                </v:shape>
                <v:shape id="Image 8" o:spid="_x0000_s1029" type="#_x0000_t75" style="position:absolute;width:6477;height:6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">
                  <v:imagedata r:id="rId18" o:title="laravel" croptop="10211f" cropbottom="7904f" cropleft="14465f" cropright="17028f"/>
                  <v:path arrowok="t"/>
                </v:shape>
                <v:shape id="Image 9" o:spid="_x0000_s1030" type="#_x0000_t75" style="position:absolute;left:666;top:7905;width:5156;height:5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">
                  <v:imagedata r:id="rId19" o:title="1200px-Visual_Studio_Code_1.18_icon.svg"/>
                  <v:path arrowok="t"/>
                </v:shape>
                <w10:wrap type="square"/>
              </v:group>
            </w:pict>
          </mc:Fallback>
        </mc:AlternateContent>
      </w:r>
      <w:r w:rsidR="000B264D">
        <w:t>Technologies</w:t>
      </w:r>
      <w:r w:rsidR="00B72A47">
        <w:t xml:space="preserve"> utilisées</w:t>
      </w:r>
    </w:p>
    <w:p w:rsidR="00514892" w:rsidRPr="00514892" w:rsidRDefault="000B264D" w:rsidP="00514892">
      <w:r>
        <w:t xml:space="preserve">Ce projet </w:t>
      </w:r>
      <w:r w:rsidR="00B72A47">
        <w:t>a</w:t>
      </w:r>
      <w:r>
        <w:t xml:space="preserve"> nécessité les technologies suivantes :</w:t>
      </w:r>
    </w:p>
    <w:p w:rsidR="00514892" w:rsidRPr="00514892" w:rsidRDefault="000B264D" w:rsidP="00514892">
      <w:pPr>
        <w:pStyle w:val="Paragraphedeliste"/>
        <w:numPr>
          <w:ilvl w:val="0"/>
          <w:numId w:val="4"/>
        </w:numPr>
      </w:pPr>
      <w:proofErr w:type="spellStart"/>
      <w:r>
        <w:t>Laravel</w:t>
      </w:r>
      <w:proofErr w:type="spellEnd"/>
    </w:p>
    <w:p w:rsidR="000B264D" w:rsidRDefault="000B264D" w:rsidP="000B264D">
      <w:pPr>
        <w:pStyle w:val="Paragraphedeliste"/>
        <w:numPr>
          <w:ilvl w:val="0"/>
          <w:numId w:val="4"/>
        </w:numPr>
      </w:pPr>
      <w:r>
        <w:t>Visual Studio Code</w:t>
      </w:r>
    </w:p>
    <w:p w:rsidR="00135EFC" w:rsidRDefault="00135EFC" w:rsidP="00135EFC">
      <w:pPr>
        <w:pStyle w:val="Paragraphedeliste"/>
        <w:numPr>
          <w:ilvl w:val="0"/>
          <w:numId w:val="4"/>
        </w:numPr>
      </w:pPr>
      <w:r>
        <w:t>GitHub</w:t>
      </w:r>
    </w:p>
    <w:p w:rsidR="00135EFC" w:rsidRPr="000B264D" w:rsidRDefault="00135EFC" w:rsidP="000B264D">
      <w:pPr>
        <w:pStyle w:val="Paragraphedeliste"/>
        <w:numPr>
          <w:ilvl w:val="0"/>
          <w:numId w:val="4"/>
        </w:numPr>
      </w:pPr>
      <w:proofErr w:type="spellStart"/>
      <w:r>
        <w:t>Trello</w:t>
      </w:r>
      <w:proofErr w:type="spellEnd"/>
    </w:p>
    <w:p w:rsidR="000B264D" w:rsidRDefault="000B264D" w:rsidP="000B264D">
      <w:pPr>
        <w:pStyle w:val="Titre2"/>
      </w:pPr>
      <w:r>
        <w:t>Résultats</w:t>
      </w:r>
    </w:p>
    <w:p w:rsidR="00B70654" w:rsidRPr="00AC12BB" w:rsidRDefault="00135EFC" w:rsidP="00B70654">
      <w:r>
        <w:t xml:space="preserve">L’application est </w:t>
      </w:r>
      <w:r w:rsidR="002F2B7D">
        <w:t>fonctionnelle</w:t>
      </w:r>
      <w:r>
        <w:t xml:space="preserve"> sur les différents navigateurs modernes</w:t>
      </w:r>
      <w:r w:rsidR="000A7444">
        <w:t xml:space="preserve"> et u</w:t>
      </w:r>
      <w:r w:rsidR="00A53513">
        <w:t xml:space="preserve">ne phase de test a été effectuée pour supprimer les potentiels </w:t>
      </w:r>
      <w:r w:rsidR="002F2B7D">
        <w:t xml:space="preserve">bugs </w:t>
      </w:r>
      <w:r w:rsidR="00A53513">
        <w:t>et ainsi livrer une version de l’application fonctionnelle.</w:t>
      </w:r>
      <w:r w:rsidR="002F2B7D">
        <w:t xml:space="preserve"> Les exigences du client ont étés remplies et l’application sera utilisée en test durant le Paléo 2018.</w:t>
      </w:r>
      <w:bookmarkStart w:id="0" w:name="_GoBack"/>
      <w:bookmarkEnd w:id="0"/>
    </w:p>
    <w:sectPr w:rsidR="00B70654" w:rsidRPr="00AC12BB" w:rsidSect="00AC12BB">
      <w:headerReference w:type="first" r:id="rId20"/>
      <w:footerReference w:type="first" r:id="rId21"/>
      <w:pgSz w:w="11906" w:h="16838" w:code="9"/>
      <w:pgMar w:top="1243" w:right="707" w:bottom="794" w:left="1134" w:header="709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CC" w:rsidRDefault="00110BCC" w:rsidP="00EC190A">
      <w:r>
        <w:separator/>
      </w:r>
    </w:p>
  </w:endnote>
  <w:endnote w:type="continuationSeparator" w:id="0">
    <w:p w:rsidR="00110BCC" w:rsidRDefault="00110BCC" w:rsidP="00EC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FC9" w:rsidRPr="00C733F4" w:rsidRDefault="006A16C5" w:rsidP="00636FC9">
    <w:pPr>
      <w:tabs>
        <w:tab w:val="left" w:pos="1276"/>
      </w:tabs>
      <w:spacing w:line="180" w:lineRule="exact"/>
      <w:jc w:val="right"/>
      <w:rPr>
        <w:rFonts w:ascii="Century Gothic" w:hAnsi="Century Gothic" w:cs="Arial"/>
        <w:sz w:val="20"/>
        <w:szCs w:val="14"/>
        <w:lang w:val="fr-CH"/>
      </w:rPr>
    </w:pPr>
    <w:r w:rsidRPr="00C733F4">
      <w:rPr>
        <w:noProof/>
        <w:sz w:val="36"/>
        <w:lang w:val="fr-CH" w:eastAsia="fr-CH"/>
      </w:rPr>
      <w:drawing>
        <wp:anchor distT="0" distB="0" distL="114300" distR="114300" simplePos="0" relativeHeight="251662336" behindDoc="0" locked="0" layoutInCell="1" allowOverlap="1" wp14:anchorId="2630C72A" wp14:editId="38554BAF">
          <wp:simplePos x="0" y="0"/>
          <wp:positionH relativeFrom="margin">
            <wp:align>left</wp:align>
          </wp:positionH>
          <wp:positionV relativeFrom="paragraph">
            <wp:posOffset>7786</wp:posOffset>
          </wp:positionV>
          <wp:extent cx="1599565" cy="479425"/>
          <wp:effectExtent l="0" t="0" r="635" b="0"/>
          <wp:wrapNone/>
          <wp:docPr id="7" name="Image 7" descr="infor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ormatique_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6FC9" w:rsidRPr="00C733F4">
      <w:rPr>
        <w:rFonts w:ascii="Century Gothic" w:hAnsi="Century Gothic" w:cs="Arial"/>
        <w:sz w:val="20"/>
        <w:szCs w:val="14"/>
        <w:lang w:val="fr-CH"/>
      </w:rPr>
      <w:t>Av. de la Gare 14, 1450 Sainte-Croix</w:t>
    </w:r>
  </w:p>
  <w:p w:rsidR="00636FC9" w:rsidRPr="00C733F4" w:rsidRDefault="002B537D" w:rsidP="00636FC9">
    <w:pPr>
      <w:tabs>
        <w:tab w:val="left" w:pos="1276"/>
      </w:tabs>
      <w:spacing w:line="180" w:lineRule="exact"/>
      <w:jc w:val="right"/>
      <w:rPr>
        <w:rFonts w:ascii="Century Gothic" w:hAnsi="Century Gothic" w:cs="Arial"/>
        <w:sz w:val="20"/>
        <w:szCs w:val="14"/>
      </w:rPr>
    </w:pPr>
    <w:r w:rsidRPr="00C733F4">
      <w:rPr>
        <w:rFonts w:ascii="Century Gothic" w:hAnsi="Century Gothic" w:cs="Arial"/>
        <w:sz w:val="20"/>
        <w:szCs w:val="14"/>
      </w:rPr>
      <w:t>www.cpnv.ch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CC" w:rsidRDefault="00110BCC" w:rsidP="00EC190A">
      <w:r>
        <w:separator/>
      </w:r>
    </w:p>
  </w:footnote>
  <w:footnote w:type="continuationSeparator" w:id="0">
    <w:p w:rsidR="00110BCC" w:rsidRDefault="00110BCC" w:rsidP="00EC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EB" w:rsidRPr="00C733F4" w:rsidRDefault="00721730" w:rsidP="00733CEB">
    <w:pPr>
      <w:pStyle w:val="En-tte"/>
      <w:tabs>
        <w:tab w:val="clear" w:pos="4536"/>
        <w:tab w:val="clear" w:pos="9072"/>
        <w:tab w:val="right" w:pos="10065"/>
      </w:tabs>
      <w:jc w:val="right"/>
      <w:rPr>
        <w:rFonts w:cs="Calibri"/>
        <w:b/>
        <w:color w:val="D10019"/>
        <w:szCs w:val="18"/>
      </w:rPr>
    </w:pPr>
    <w:r w:rsidRPr="00C733F4">
      <w:rPr>
        <w:noProof/>
        <w:sz w:val="36"/>
        <w:lang w:val="fr-CH" w:eastAsia="fr-CH"/>
      </w:rPr>
      <w:drawing>
        <wp:anchor distT="0" distB="0" distL="114300" distR="114300" simplePos="0" relativeHeight="251660288" behindDoc="0" locked="0" layoutInCell="1" allowOverlap="1" wp14:anchorId="70F5DBDF" wp14:editId="2300E16A">
          <wp:simplePos x="0" y="0"/>
          <wp:positionH relativeFrom="margin">
            <wp:align>left</wp:align>
          </wp:positionH>
          <wp:positionV relativeFrom="paragraph">
            <wp:posOffset>-81749</wp:posOffset>
          </wp:positionV>
          <wp:extent cx="1774825" cy="284480"/>
          <wp:effectExtent l="0" t="0" r="0" b="1270"/>
          <wp:wrapNone/>
          <wp:docPr id="12" name="Image 12" descr="hfkonferen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fkonferenz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825" cy="284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2B02">
      <w:rPr>
        <w:rFonts w:cs="Calibri"/>
        <w:b/>
        <w:color w:val="D10019"/>
        <w:szCs w:val="18"/>
      </w:rPr>
      <w:t xml:space="preserve">Bastien </w:t>
    </w:r>
    <w:proofErr w:type="spellStart"/>
    <w:r w:rsidR="00DA2B02">
      <w:rPr>
        <w:rFonts w:cs="Calibri"/>
        <w:b/>
        <w:color w:val="D10019"/>
        <w:szCs w:val="18"/>
      </w:rPr>
      <w:t>Nicoud</w:t>
    </w:r>
    <w:proofErr w:type="spellEnd"/>
    <w:r w:rsidR="00DA2B02">
      <w:rPr>
        <w:rFonts w:cs="Calibri"/>
        <w:b/>
        <w:color w:val="D10019"/>
        <w:szCs w:val="18"/>
      </w:rPr>
      <w:t xml:space="preserve"> et Nicolas Henry</w:t>
    </w:r>
  </w:p>
  <w:p w:rsidR="00F829CF" w:rsidRPr="00C733F4" w:rsidRDefault="00733CEB" w:rsidP="00733CEB">
    <w:pPr>
      <w:pStyle w:val="En-tte"/>
      <w:tabs>
        <w:tab w:val="clear" w:pos="4536"/>
        <w:tab w:val="clear" w:pos="9072"/>
        <w:tab w:val="right" w:pos="10065"/>
      </w:tabs>
      <w:jc w:val="right"/>
      <w:rPr>
        <w:b/>
        <w:szCs w:val="18"/>
      </w:rPr>
    </w:pPr>
    <w:r w:rsidRPr="00C733F4">
      <w:rPr>
        <w:b/>
        <w:szCs w:val="18"/>
      </w:rPr>
      <w:t xml:space="preserve">Technicien-ne-s ES « Développement d’application » - </w:t>
    </w:r>
    <w:proofErr w:type="spellStart"/>
    <w:r w:rsidR="00DA2B02">
      <w:rPr>
        <w:b/>
        <w:szCs w:val="18"/>
      </w:rPr>
      <w:t>Runners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B6"/>
    <w:multiLevelType w:val="hybridMultilevel"/>
    <w:tmpl w:val="FC222D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5C14"/>
    <w:multiLevelType w:val="hybridMultilevel"/>
    <w:tmpl w:val="7C9AAC0A"/>
    <w:lvl w:ilvl="0" w:tplc="05365FC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9146B"/>
    <w:multiLevelType w:val="hybridMultilevel"/>
    <w:tmpl w:val="B352DC52"/>
    <w:lvl w:ilvl="0" w:tplc="05365FC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214F3"/>
    <w:multiLevelType w:val="hybridMultilevel"/>
    <w:tmpl w:val="CEEA9F24"/>
    <w:lvl w:ilvl="0" w:tplc="1F0A043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02"/>
    <w:rsid w:val="0003195B"/>
    <w:rsid w:val="000641A2"/>
    <w:rsid w:val="000A3766"/>
    <w:rsid w:val="000A7444"/>
    <w:rsid w:val="000B264D"/>
    <w:rsid w:val="000D71BE"/>
    <w:rsid w:val="00110BCC"/>
    <w:rsid w:val="001270DE"/>
    <w:rsid w:val="00135EFC"/>
    <w:rsid w:val="00142DA4"/>
    <w:rsid w:val="00175626"/>
    <w:rsid w:val="001A325C"/>
    <w:rsid w:val="001A5B30"/>
    <w:rsid w:val="001D4905"/>
    <w:rsid w:val="001F3678"/>
    <w:rsid w:val="002517EF"/>
    <w:rsid w:val="00255075"/>
    <w:rsid w:val="00296755"/>
    <w:rsid w:val="002B537D"/>
    <w:rsid w:val="002F2B7D"/>
    <w:rsid w:val="00303E95"/>
    <w:rsid w:val="0031758F"/>
    <w:rsid w:val="00346614"/>
    <w:rsid w:val="0036715E"/>
    <w:rsid w:val="00370C66"/>
    <w:rsid w:val="00380AFE"/>
    <w:rsid w:val="003876C3"/>
    <w:rsid w:val="003B3A27"/>
    <w:rsid w:val="003F25FF"/>
    <w:rsid w:val="00404B7F"/>
    <w:rsid w:val="004114B2"/>
    <w:rsid w:val="0042502D"/>
    <w:rsid w:val="004459B2"/>
    <w:rsid w:val="004627AF"/>
    <w:rsid w:val="0048129D"/>
    <w:rsid w:val="004A555D"/>
    <w:rsid w:val="004C68F3"/>
    <w:rsid w:val="00514892"/>
    <w:rsid w:val="00527626"/>
    <w:rsid w:val="005434BE"/>
    <w:rsid w:val="005711AE"/>
    <w:rsid w:val="00576BB5"/>
    <w:rsid w:val="005776E8"/>
    <w:rsid w:val="00580157"/>
    <w:rsid w:val="005910FE"/>
    <w:rsid w:val="005A5999"/>
    <w:rsid w:val="005F0090"/>
    <w:rsid w:val="005F149B"/>
    <w:rsid w:val="0060641F"/>
    <w:rsid w:val="00636FC9"/>
    <w:rsid w:val="006862EA"/>
    <w:rsid w:val="006A16C5"/>
    <w:rsid w:val="006A33AA"/>
    <w:rsid w:val="006F1BC9"/>
    <w:rsid w:val="00704F63"/>
    <w:rsid w:val="007076CC"/>
    <w:rsid w:val="00721730"/>
    <w:rsid w:val="00733CEB"/>
    <w:rsid w:val="00774804"/>
    <w:rsid w:val="0079502E"/>
    <w:rsid w:val="007A1008"/>
    <w:rsid w:val="007D4286"/>
    <w:rsid w:val="00824015"/>
    <w:rsid w:val="0088607A"/>
    <w:rsid w:val="008C3C85"/>
    <w:rsid w:val="008F3C48"/>
    <w:rsid w:val="00912E09"/>
    <w:rsid w:val="00926813"/>
    <w:rsid w:val="009322FB"/>
    <w:rsid w:val="009357DB"/>
    <w:rsid w:val="009D631C"/>
    <w:rsid w:val="00A26B49"/>
    <w:rsid w:val="00A53513"/>
    <w:rsid w:val="00A60333"/>
    <w:rsid w:val="00AC12BB"/>
    <w:rsid w:val="00AC3794"/>
    <w:rsid w:val="00AC72C4"/>
    <w:rsid w:val="00AD6606"/>
    <w:rsid w:val="00B1109D"/>
    <w:rsid w:val="00B34503"/>
    <w:rsid w:val="00B45DF9"/>
    <w:rsid w:val="00B70654"/>
    <w:rsid w:val="00B72A47"/>
    <w:rsid w:val="00B72B7E"/>
    <w:rsid w:val="00C163E1"/>
    <w:rsid w:val="00C321D6"/>
    <w:rsid w:val="00C40640"/>
    <w:rsid w:val="00C47C97"/>
    <w:rsid w:val="00C675A5"/>
    <w:rsid w:val="00C733F4"/>
    <w:rsid w:val="00C96B9A"/>
    <w:rsid w:val="00CC1776"/>
    <w:rsid w:val="00CF0957"/>
    <w:rsid w:val="00CF4601"/>
    <w:rsid w:val="00CF46FF"/>
    <w:rsid w:val="00D67345"/>
    <w:rsid w:val="00DA2B02"/>
    <w:rsid w:val="00DC66A8"/>
    <w:rsid w:val="00DD2381"/>
    <w:rsid w:val="00E367B6"/>
    <w:rsid w:val="00E40491"/>
    <w:rsid w:val="00E64E65"/>
    <w:rsid w:val="00EC190A"/>
    <w:rsid w:val="00F07B48"/>
    <w:rsid w:val="00F41331"/>
    <w:rsid w:val="00F46F62"/>
    <w:rsid w:val="00F52FA9"/>
    <w:rsid w:val="00F537D8"/>
    <w:rsid w:val="00F75BF7"/>
    <w:rsid w:val="00F827FC"/>
    <w:rsid w:val="00F829CF"/>
    <w:rsid w:val="00F85C9E"/>
    <w:rsid w:val="00FA4B92"/>
    <w:rsid w:val="00FB4D0F"/>
    <w:rsid w:val="00FC3172"/>
    <w:rsid w:val="00FC69AD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4CE3B9"/>
  <w15:chartTrackingRefBased/>
  <w15:docId w15:val="{8A7B1404-EC96-479C-9117-B27AAD66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3F4"/>
    <w:rPr>
      <w:rFonts w:ascii="Calibri" w:hAnsi="Calibr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F827FC"/>
    <w:pPr>
      <w:keepNext/>
      <w:spacing w:before="120" w:after="120"/>
      <w:ind w:left="454"/>
      <w:jc w:val="center"/>
      <w:outlineLvl w:val="0"/>
    </w:pPr>
    <w:rPr>
      <w:rFonts w:asciiTheme="minorHAnsi" w:hAnsiTheme="minorHAnsi"/>
      <w:b/>
      <w:smallCaps/>
      <w:kern w:val="28"/>
      <w:sz w:val="40"/>
      <w:szCs w:val="20"/>
    </w:rPr>
  </w:style>
  <w:style w:type="paragraph" w:styleId="Titre2">
    <w:name w:val="heading 2"/>
    <w:basedOn w:val="Normal"/>
    <w:next w:val="Normal"/>
    <w:link w:val="Titre2Car"/>
    <w:qFormat/>
    <w:rsid w:val="000B264D"/>
    <w:pPr>
      <w:keepNext/>
      <w:spacing w:before="240" w:after="120"/>
      <w:jc w:val="both"/>
      <w:outlineLvl w:val="1"/>
    </w:pPr>
    <w:rPr>
      <w:rFonts w:asciiTheme="minorHAnsi" w:hAnsiTheme="minorHAnsi"/>
      <w:b/>
      <w:szCs w:val="20"/>
    </w:rPr>
  </w:style>
  <w:style w:type="paragraph" w:styleId="Titre3">
    <w:name w:val="heading 3"/>
    <w:basedOn w:val="Titre2"/>
    <w:next w:val="Normal"/>
    <w:link w:val="Titre3Car"/>
    <w:qFormat/>
    <w:rsid w:val="00255075"/>
    <w:pPr>
      <w:spacing w:before="120" w:after="60"/>
      <w:outlineLvl w:val="2"/>
    </w:pPr>
  </w:style>
  <w:style w:type="paragraph" w:styleId="Titre4">
    <w:name w:val="heading 4"/>
    <w:basedOn w:val="Normal"/>
    <w:next w:val="Normal"/>
    <w:link w:val="Titre4Car"/>
    <w:qFormat/>
    <w:rsid w:val="00774804"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827FC"/>
    <w:rPr>
      <w:rFonts w:asciiTheme="minorHAnsi" w:hAnsiTheme="minorHAnsi"/>
      <w:b/>
      <w:smallCaps/>
      <w:kern w:val="28"/>
      <w:sz w:val="40"/>
      <w:lang w:val="fr-FR" w:eastAsia="fr-FR"/>
    </w:rPr>
  </w:style>
  <w:style w:type="character" w:customStyle="1" w:styleId="Titre2Car">
    <w:name w:val="Titre 2 Car"/>
    <w:basedOn w:val="Policepardfaut"/>
    <w:link w:val="Titre2"/>
    <w:rsid w:val="000B264D"/>
    <w:rPr>
      <w:rFonts w:asciiTheme="minorHAnsi" w:hAnsiTheme="minorHAnsi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255075"/>
    <w:rPr>
      <w:rFonts w:asciiTheme="minorHAnsi" w:hAnsiTheme="minorHAnsi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774804"/>
    <w:rPr>
      <w:rFonts w:ascii="Arial Black" w:hAnsi="Arial Black"/>
      <w:sz w:val="72"/>
      <w:lang w:val="en-GB" w:eastAsia="fr-FR"/>
    </w:rPr>
  </w:style>
  <w:style w:type="paragraph" w:styleId="En-tte">
    <w:name w:val="header"/>
    <w:basedOn w:val="Normal"/>
    <w:link w:val="En-tteCar"/>
    <w:rsid w:val="00F07B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7B48"/>
    <w:rPr>
      <w:rFonts w:ascii="Calibri" w:hAnsi="Calibri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F07B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07B48"/>
    <w:rPr>
      <w:rFonts w:ascii="Calibri" w:hAnsi="Calibri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F07B48"/>
  </w:style>
  <w:style w:type="paragraph" w:styleId="Paragraphedeliste">
    <w:name w:val="List Paragraph"/>
    <w:basedOn w:val="Normal"/>
    <w:uiPriority w:val="34"/>
    <w:qFormat/>
    <w:rsid w:val="00B110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6F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62E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2EA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konferenz-hf.ch/templates/konferenzhf/images/Logos/logo_fr.gif" TargetMode="External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HENRY\Desktop\1pager_A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A97DF-BD56-4E46-90C9-658090AE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1pager_A4.dotx</Template>
  <TotalTime>256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791</CharactersWithSpaces>
  <SharedDoc>false</SharedDoc>
  <HLinks>
    <vt:vector size="6" baseType="variant">
      <vt:variant>
        <vt:i4>6094958</vt:i4>
      </vt:variant>
      <vt:variant>
        <vt:i4>-1</vt:i4>
      </vt:variant>
      <vt:variant>
        <vt:i4>2060</vt:i4>
      </vt:variant>
      <vt:variant>
        <vt:i4>1</vt:i4>
      </vt:variant>
      <vt:variant>
        <vt:lpwstr>http://www.konferenz-hf.ch/templates/konferenzhf/images/Logos/logo_fr.gif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Nicolas</dc:creator>
  <cp:keywords/>
  <cp:lastModifiedBy>HENRY Nicolas</cp:lastModifiedBy>
  <cp:revision>11</cp:revision>
  <cp:lastPrinted>2017-10-05T14:00:00Z</cp:lastPrinted>
  <dcterms:created xsi:type="dcterms:W3CDTF">2018-06-13T09:49:00Z</dcterms:created>
  <dcterms:modified xsi:type="dcterms:W3CDTF">2018-06-20T08:50:00Z</dcterms:modified>
</cp:coreProperties>
</file>